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FCA1C" w14:textId="4E5A3974" w:rsidR="00F41BEE" w:rsidRDefault="005849F6" w:rsidP="009F2912">
      <w:pPr>
        <w:pStyle w:val="Title"/>
      </w:pPr>
      <w:r>
        <w:t>Jonathon</w:t>
      </w:r>
      <w:r w:rsidR="00DB22DA">
        <w:t xml:space="preserve"> </w:t>
      </w:r>
      <w:proofErr w:type="spellStart"/>
      <w:r w:rsidR="00F60323">
        <w:t>Neyerlin</w:t>
      </w:r>
      <w:proofErr w:type="spellEnd"/>
    </w:p>
    <w:p w14:paraId="3A2977FA" w14:textId="7BEF7110" w:rsidR="00F41BEE" w:rsidRDefault="002C5268" w:rsidP="009E3475">
      <w:pPr>
        <w:pStyle w:val="Subtitle"/>
      </w:pPr>
      <w:r>
        <w:t>Full Stack Developer</w:t>
      </w:r>
      <w:r w:rsidR="00C64641">
        <w:t xml:space="preserve"> | React</w:t>
      </w:r>
      <w:r w:rsidR="00F67F22">
        <w:t xml:space="preserve"> | Node.js | AWS | GCP</w:t>
      </w:r>
    </w:p>
    <w:p w14:paraId="046627B1" w14:textId="3DC57302" w:rsidR="00003455" w:rsidRPr="002A3E96" w:rsidRDefault="007E02E7" w:rsidP="003B0071">
      <w:pPr>
        <w:pStyle w:val="Heading1"/>
        <w:jc w:val="both"/>
        <w:rPr>
          <w:rFonts w:asciiTheme="minorHAnsi" w:hAnsiTheme="minorHAnsi" w:cstheme="minorHAnsi"/>
          <w:sz w:val="22"/>
        </w:rPr>
      </w:pPr>
      <w:r w:rsidRPr="002A3E96">
        <w:rPr>
          <w:rFonts w:asciiTheme="minorHAnsi" w:hAnsiTheme="minorHAnsi" w:cstheme="minorHAnsi"/>
          <w:sz w:val="22"/>
        </w:rPr>
        <w:t>Buffalo</w:t>
      </w:r>
      <w:r w:rsidR="007243FD" w:rsidRPr="002A3E96">
        <w:rPr>
          <w:rFonts w:asciiTheme="minorHAnsi" w:hAnsiTheme="minorHAnsi" w:cstheme="minorHAnsi"/>
          <w:sz w:val="22"/>
        </w:rPr>
        <w:t xml:space="preserve">, </w:t>
      </w:r>
      <w:r w:rsidRPr="002A3E96">
        <w:rPr>
          <w:rFonts w:asciiTheme="minorHAnsi" w:hAnsiTheme="minorHAnsi" w:cstheme="minorHAnsi"/>
          <w:sz w:val="22"/>
        </w:rPr>
        <w:t>New York</w:t>
      </w:r>
      <w:r w:rsidR="003B0071">
        <w:rPr>
          <w:rFonts w:asciiTheme="minorHAnsi" w:hAnsiTheme="minorHAnsi" w:cstheme="minorHAnsi"/>
          <w:sz w:val="22"/>
        </w:rPr>
        <w:tab/>
      </w:r>
      <w:r w:rsidR="002A3E96">
        <w:rPr>
          <w:rFonts w:asciiTheme="minorHAnsi" w:hAnsiTheme="minorHAnsi" w:cstheme="minorHAnsi"/>
          <w:sz w:val="22"/>
        </w:rPr>
        <w:t>+1 727 637 0314</w:t>
      </w:r>
      <w:r w:rsidR="003B0071">
        <w:rPr>
          <w:rFonts w:asciiTheme="minorHAnsi" w:hAnsiTheme="minorHAnsi" w:cstheme="minorHAnsi"/>
          <w:sz w:val="22"/>
        </w:rPr>
        <w:tab/>
      </w:r>
      <w:r w:rsidR="00BE598E" w:rsidRPr="002A3E96">
        <w:rPr>
          <w:rFonts w:asciiTheme="minorHAnsi" w:hAnsiTheme="minorHAnsi" w:cstheme="minorHAnsi"/>
          <w:sz w:val="22"/>
        </w:rPr>
        <w:t>jntwall</w:t>
      </w:r>
      <w:r w:rsidR="00A7335E" w:rsidRPr="002A3E96">
        <w:rPr>
          <w:rFonts w:asciiTheme="minorHAnsi" w:hAnsiTheme="minorHAnsi" w:cstheme="minorHAnsi"/>
          <w:sz w:val="22"/>
        </w:rPr>
        <w:t>@outlook.com</w:t>
      </w:r>
      <w:r w:rsidR="003B0071">
        <w:rPr>
          <w:rFonts w:asciiTheme="minorHAnsi" w:hAnsiTheme="minorHAnsi" w:cstheme="minorHAnsi"/>
          <w:sz w:val="22"/>
        </w:rPr>
        <w:tab/>
      </w:r>
      <w:r w:rsidR="003B0071">
        <w:rPr>
          <w:rFonts w:asciiTheme="minorHAnsi" w:hAnsiTheme="minorHAnsi" w:cstheme="minorHAnsi"/>
          <w:sz w:val="22"/>
        </w:rPr>
        <w:tab/>
      </w:r>
      <w:r w:rsidR="003B0071" w:rsidRPr="003B0071">
        <w:rPr>
          <w:rFonts w:asciiTheme="minorHAnsi" w:hAnsiTheme="minorHAnsi" w:cstheme="minorHAnsi"/>
          <w:sz w:val="22"/>
        </w:rPr>
        <w:t>https://www.linkedin.com/in/jntnyl/</w:t>
      </w:r>
    </w:p>
    <w:p w14:paraId="5E0D64A0" w14:textId="77777777" w:rsidR="00F41BEE" w:rsidRDefault="00000000" w:rsidP="006E0605">
      <w:pPr>
        <w:pStyle w:val="Heading1"/>
      </w:pPr>
      <w:sdt>
        <w:sdtPr>
          <w:id w:val="-736782104"/>
          <w:placeholder>
            <w:docPart w:val="6FBD4B8641C148BB829542869C411B3C"/>
          </w:placeholder>
          <w:temporary/>
          <w:showingPlcHdr/>
          <w15:appearance w15:val="hidden"/>
        </w:sdtPr>
        <w:sdtContent>
          <w:r w:rsidR="00F41BEE">
            <w:t>Objective</w:t>
          </w:r>
        </w:sdtContent>
      </w:sdt>
    </w:p>
    <w:p w14:paraId="42DA383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13C7B3C5" wp14:editId="7E0EFD99">
                <wp:extent cx="6772275" cy="28575"/>
                <wp:effectExtent l="0" t="0" r="28575" b="28575"/>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72275" cy="28575"/>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C87585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" strokecolor="black [3213]" strokeweight="1pt">
                <v:stroke joinstyle="miter"/>
                <w10:anchorlock/>
              </v:line>
            </w:pict>
          </mc:Fallback>
        </mc:AlternateContent>
      </w:r>
    </w:p>
    <w:p w14:paraId="24535900" w14:textId="3F4341E8" w:rsidR="00971951" w:rsidRDefault="00971951" w:rsidP="00971951">
      <w:r>
        <w:t>Experienced Software Engineer with over 10 years of expertise in developing robust, scalable software solutions. Proficient in a wide range of technologies, including React, AWS, GCP, Node.js, Go, and .NET, I excel at both front-end and back-end development. My background in computer science has provided me with a strong foundation, enabling me to lead projects from conception to completion with a focus on quality and efficiency.</w:t>
      </w:r>
    </w:p>
    <w:p w14:paraId="00980B16" w14:textId="5796623A" w:rsidR="00003455" w:rsidRDefault="00971951" w:rsidP="00971951">
      <w:r>
        <w:t>In addition to my technical skills, I am a Fitness and Bodybuilding Enthusiast who believes in the importance of discipline, hard work, and continuous improvement both in my professional and personal life. This passion not only keeps me physically fit but also sharpens my mental resilience and perseverance, qualities that I bring into my software engineering career.</w:t>
      </w:r>
    </w:p>
    <w:p w14:paraId="63EDF76C" w14:textId="77777777" w:rsidR="00F41BEE" w:rsidRDefault="00000000" w:rsidP="006E0605">
      <w:pPr>
        <w:pStyle w:val="Heading1"/>
      </w:pPr>
      <w:sdt>
        <w:sdtPr>
          <w:id w:val="1494989950"/>
          <w:placeholder>
            <w:docPart w:val="A634A884780944959F1DB68D2B640EDB"/>
          </w:placeholder>
          <w:temporary/>
          <w:showingPlcHdr/>
          <w15:appearance w15:val="hidden"/>
        </w:sdtPr>
        <w:sdtContent>
          <w:r w:rsidR="00F41BEE">
            <w:t>Experience</w:t>
          </w:r>
        </w:sdtContent>
      </w:sdt>
    </w:p>
    <w:p w14:paraId="3B39DF6D"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40D962A9" wp14:editId="35ED084A">
                <wp:extent cx="6791325" cy="38100"/>
                <wp:effectExtent l="0" t="0" r="28575" b="1905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91325"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93597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4.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" strokecolor="black [3213]" strokeweight="1pt">
                <v:stroke joinstyle="miter"/>
                <w10:anchorlock/>
              </v:line>
            </w:pict>
          </mc:Fallback>
        </mc:AlternateContent>
      </w:r>
    </w:p>
    <w:p w14:paraId="363D1AD6" w14:textId="11DD5CAA" w:rsidR="00F41BEE" w:rsidRDefault="00B32AF3" w:rsidP="00EC0855">
      <w:pPr>
        <w:pStyle w:val="Heading2"/>
        <w:tabs>
          <w:tab w:val="clear" w:pos="9360"/>
          <w:tab w:val="right" w:pos="10710"/>
        </w:tabs>
      </w:pPr>
      <w:bookmarkStart w:id="0" w:name="_Hlk168416745"/>
      <w:proofErr w:type="spellStart"/>
      <w:r>
        <w:t>Vention</w:t>
      </w:r>
      <w:proofErr w:type="spellEnd"/>
      <w:r w:rsidR="00EC0855">
        <w:t xml:space="preserve"> </w:t>
      </w:r>
      <w:bookmarkEnd w:id="0"/>
      <w:r w:rsidR="00EC0855">
        <w:t>| Senior Full Stack Developer</w:t>
      </w:r>
      <w:r w:rsidR="00003455">
        <w:tab/>
      </w:r>
      <w:r w:rsidR="006C083F">
        <w:t>SEP</w:t>
      </w:r>
      <w:r w:rsidR="00A7335E">
        <w:t xml:space="preserve"> </w:t>
      </w:r>
      <w:r>
        <w:t>2020</w:t>
      </w:r>
      <w:r w:rsidR="00A7335E">
        <w:t xml:space="preserve"> –</w:t>
      </w:r>
      <w:r w:rsidR="005521E5">
        <w:t xml:space="preserve"> </w:t>
      </w:r>
    </w:p>
    <w:p w14:paraId="3CEFB048" w14:textId="6A9A3693" w:rsidR="003B11CB" w:rsidRDefault="003B11CB" w:rsidP="003B11CB">
      <w:pPr>
        <w:pStyle w:val="ListBullet"/>
        <w:ind w:left="450" w:hanging="162"/>
      </w:pPr>
      <w:r>
        <w:t xml:space="preserve">Developed and maintained complex web applications using </w:t>
      </w:r>
      <w:r w:rsidRPr="002C4AF8">
        <w:rPr>
          <w:b/>
          <w:bCs/>
        </w:rPr>
        <w:t>React</w:t>
      </w:r>
      <w:r w:rsidR="002C4AF8">
        <w:rPr>
          <w:b/>
          <w:bCs/>
        </w:rPr>
        <w:t>.js</w:t>
      </w:r>
      <w:r w:rsidR="002C4AF8">
        <w:t>/</w:t>
      </w:r>
      <w:r w:rsidR="002C4AF8">
        <w:rPr>
          <w:b/>
          <w:bCs/>
        </w:rPr>
        <w:t>Next.js</w:t>
      </w:r>
      <w:r>
        <w:t xml:space="preserve">, </w:t>
      </w:r>
      <w:r w:rsidR="002C4AF8" w:rsidRPr="002C4AF8">
        <w:rPr>
          <w:b/>
          <w:bCs/>
        </w:rPr>
        <w:t>Nest.js</w:t>
      </w:r>
      <w:r w:rsidR="002C4AF8">
        <w:rPr>
          <w:b/>
          <w:bCs/>
        </w:rPr>
        <w:t>/</w:t>
      </w:r>
      <w:r w:rsidRPr="002C4AF8">
        <w:rPr>
          <w:b/>
          <w:bCs/>
        </w:rPr>
        <w:t>Node.js</w:t>
      </w:r>
      <w:r>
        <w:t xml:space="preserve">, and </w:t>
      </w:r>
      <w:r w:rsidRPr="002C4AF8">
        <w:rPr>
          <w:b/>
          <w:bCs/>
        </w:rPr>
        <w:t>MongoDB</w:t>
      </w:r>
      <w:r>
        <w:t>.</w:t>
      </w:r>
    </w:p>
    <w:p w14:paraId="524A9066" w14:textId="77777777" w:rsidR="003B11CB" w:rsidRDefault="003B11CB" w:rsidP="003B11CB">
      <w:pPr>
        <w:pStyle w:val="ListBullet"/>
        <w:ind w:left="450" w:hanging="162"/>
      </w:pPr>
      <w:r>
        <w:t xml:space="preserve">Utilized </w:t>
      </w:r>
      <w:r w:rsidRPr="009E6806">
        <w:rPr>
          <w:b/>
          <w:bCs/>
        </w:rPr>
        <w:t>AWS</w:t>
      </w:r>
      <w:r>
        <w:t xml:space="preserve"> services such as </w:t>
      </w:r>
      <w:r w:rsidRPr="009E6806">
        <w:rPr>
          <w:b/>
          <w:bCs/>
        </w:rPr>
        <w:t>EC2</w:t>
      </w:r>
      <w:r>
        <w:t xml:space="preserve">, </w:t>
      </w:r>
      <w:r w:rsidRPr="009E6806">
        <w:rPr>
          <w:b/>
          <w:bCs/>
        </w:rPr>
        <w:t>S3</w:t>
      </w:r>
      <w:r>
        <w:t xml:space="preserve">, </w:t>
      </w:r>
      <w:r w:rsidRPr="009E6806">
        <w:rPr>
          <w:b/>
          <w:bCs/>
        </w:rPr>
        <w:t>RDS</w:t>
      </w:r>
      <w:r>
        <w:t xml:space="preserve">, and </w:t>
      </w:r>
      <w:r w:rsidRPr="009E6806">
        <w:rPr>
          <w:b/>
          <w:bCs/>
        </w:rPr>
        <w:t>Lambda</w:t>
      </w:r>
      <w:r>
        <w:t xml:space="preserve"> to build a robust cloud infrastructure.</w:t>
      </w:r>
    </w:p>
    <w:p w14:paraId="634E3A1A" w14:textId="1CFC8F18" w:rsidR="009E6806" w:rsidRDefault="009E6806" w:rsidP="003B11CB">
      <w:pPr>
        <w:pStyle w:val="ListBullet"/>
        <w:ind w:left="450" w:hanging="162"/>
      </w:pPr>
      <w:r>
        <w:t xml:space="preserve">Designed and implemented 4 microservices with </w:t>
      </w:r>
      <w:r w:rsidRPr="009E6806">
        <w:rPr>
          <w:b/>
          <w:bCs/>
        </w:rPr>
        <w:t>Golang</w:t>
      </w:r>
      <w:r>
        <w:t xml:space="preserve"> and </w:t>
      </w:r>
      <w:r w:rsidRPr="009E6806">
        <w:rPr>
          <w:b/>
          <w:bCs/>
        </w:rPr>
        <w:t>Node.js</w:t>
      </w:r>
      <w:r w:rsidR="00507E5A" w:rsidRPr="00507E5A">
        <w:t>.</w:t>
      </w:r>
    </w:p>
    <w:p w14:paraId="3AB32856" w14:textId="7316CB80" w:rsidR="003B11CB" w:rsidRDefault="003B11CB" w:rsidP="009E6806">
      <w:pPr>
        <w:pStyle w:val="ListBullet"/>
        <w:ind w:left="450" w:hanging="162"/>
      </w:pPr>
      <w:r>
        <w:t xml:space="preserve">Orchestrated the enterprise-level web app using </w:t>
      </w:r>
      <w:r w:rsidRPr="00507E5A">
        <w:rPr>
          <w:b/>
          <w:bCs/>
        </w:rPr>
        <w:t>React</w:t>
      </w:r>
      <w:r>
        <w:t>/</w:t>
      </w:r>
      <w:r w:rsidRPr="00507E5A">
        <w:rPr>
          <w:b/>
          <w:bCs/>
        </w:rPr>
        <w:t>TypeScript</w:t>
      </w:r>
      <w:r>
        <w:t xml:space="preserve"> stack with the latest </w:t>
      </w:r>
      <w:r w:rsidRPr="00507E5A">
        <w:rPr>
          <w:b/>
          <w:bCs/>
        </w:rPr>
        <w:t>React</w:t>
      </w:r>
      <w:r>
        <w:t xml:space="preserve"> features including concurrent rendering and automatic batching resulting performance upgrade.</w:t>
      </w:r>
    </w:p>
    <w:p w14:paraId="3548BBFC" w14:textId="64E548F6" w:rsidR="00F16F85" w:rsidRDefault="003B11CB" w:rsidP="00F16F85">
      <w:pPr>
        <w:pStyle w:val="ListBullet"/>
        <w:ind w:left="450" w:hanging="162"/>
      </w:pPr>
      <w:r>
        <w:t xml:space="preserve">Implemented comprehensive unit and integration testing using </w:t>
      </w:r>
      <w:r w:rsidRPr="005E659B">
        <w:rPr>
          <w:b/>
          <w:bCs/>
        </w:rPr>
        <w:t>Jest</w:t>
      </w:r>
      <w:r>
        <w:t xml:space="preserve"> and </w:t>
      </w:r>
      <w:r w:rsidRPr="005E659B">
        <w:rPr>
          <w:b/>
          <w:bCs/>
        </w:rPr>
        <w:t>Enzyme</w:t>
      </w:r>
      <w:r>
        <w:t>, resulting in a reduction in post-deployment bugs.</w:t>
      </w:r>
    </w:p>
    <w:p w14:paraId="4F5AAC94" w14:textId="139F64A8" w:rsidR="00F16F85" w:rsidRDefault="00F16F85" w:rsidP="003B11CB">
      <w:pPr>
        <w:pStyle w:val="ListBullet"/>
        <w:ind w:left="450" w:hanging="162"/>
      </w:pPr>
      <w:r w:rsidRPr="00F16F85">
        <w:t xml:space="preserve">Implemented </w:t>
      </w:r>
      <w:r w:rsidRPr="00F16F85">
        <w:rPr>
          <w:b/>
          <w:bCs/>
        </w:rPr>
        <w:t>CI/CD</w:t>
      </w:r>
      <w:r w:rsidRPr="00F16F85">
        <w:t xml:space="preserve"> pipelines using </w:t>
      </w:r>
      <w:r w:rsidRPr="00F16F85">
        <w:rPr>
          <w:b/>
          <w:bCs/>
        </w:rPr>
        <w:t>GitHub Actions</w:t>
      </w:r>
      <w:r w:rsidRPr="00F16F85">
        <w:t xml:space="preserve"> to automate build, test, and deployment processes on </w:t>
      </w:r>
      <w:r w:rsidRPr="00F16F85">
        <w:rPr>
          <w:b/>
          <w:bCs/>
        </w:rPr>
        <w:t>AWS EC2</w:t>
      </w:r>
      <w:r w:rsidRPr="00F16F85">
        <w:t xml:space="preserve"> instances with </w:t>
      </w:r>
      <w:r w:rsidRPr="00F16F85">
        <w:rPr>
          <w:b/>
          <w:bCs/>
        </w:rPr>
        <w:t>Docker</w:t>
      </w:r>
      <w:r w:rsidRPr="00F16F85">
        <w:t xml:space="preserve"> containers, ensuring efficient and reliable software delivery.</w:t>
      </w:r>
    </w:p>
    <w:p w14:paraId="3C429DBD" w14:textId="54085F16" w:rsidR="004D60D7" w:rsidRDefault="004D60D7" w:rsidP="00B10D0E">
      <w:pPr>
        <w:pStyle w:val="ListBullet"/>
        <w:ind w:left="450" w:hanging="162"/>
      </w:pPr>
      <w:r>
        <w:t xml:space="preserve">Developed and deployed </w:t>
      </w:r>
      <w:r w:rsidRPr="004D60D7">
        <w:rPr>
          <w:b/>
          <w:bCs/>
        </w:rPr>
        <w:t>AWS Lambda</w:t>
      </w:r>
      <w:r>
        <w:t xml:space="preserve"> to execute code in response to events without manager servers, m</w:t>
      </w:r>
      <w:r w:rsidRPr="004D60D7">
        <w:t>onitored and troubleshooted serverless functions to ensure reliability and efficiency in production environments</w:t>
      </w:r>
      <w:r>
        <w:t>.</w:t>
      </w:r>
    </w:p>
    <w:p w14:paraId="00D61837" w14:textId="51D5537A" w:rsidR="003273DB" w:rsidRDefault="003273DB" w:rsidP="00B10D0E">
      <w:pPr>
        <w:pStyle w:val="ListBullet"/>
        <w:ind w:left="450" w:hanging="162"/>
      </w:pPr>
      <w:r w:rsidRPr="003273DB">
        <w:t xml:space="preserve">Successfully migrated application state management from </w:t>
      </w:r>
      <w:r w:rsidRPr="003273DB">
        <w:rPr>
          <w:b/>
          <w:bCs/>
        </w:rPr>
        <w:t>React Context API</w:t>
      </w:r>
      <w:r w:rsidRPr="003273DB">
        <w:t xml:space="preserve"> to </w:t>
      </w:r>
      <w:r w:rsidRPr="003273DB">
        <w:rPr>
          <w:b/>
          <w:bCs/>
        </w:rPr>
        <w:t>Redux</w:t>
      </w:r>
      <w:r w:rsidRPr="003273DB">
        <w:t xml:space="preserve"> for improved scalability and centralized state management</w:t>
      </w:r>
      <w:r>
        <w:t>.</w:t>
      </w:r>
    </w:p>
    <w:p w14:paraId="4409339E" w14:textId="02AF2E53" w:rsidR="005E308F" w:rsidRDefault="005E308F" w:rsidP="00B10D0E">
      <w:pPr>
        <w:pStyle w:val="ListBullet"/>
        <w:ind w:left="450" w:hanging="162"/>
      </w:pPr>
      <w:r w:rsidRPr="005E308F">
        <w:t xml:space="preserve">Integrated </w:t>
      </w:r>
      <w:r>
        <w:t xml:space="preserve">dozens of </w:t>
      </w:r>
      <w:r w:rsidRPr="005E308F">
        <w:t>third-party libraries and services seamlessly into the application to enhance functionality and improve user experience</w:t>
      </w:r>
      <w:r>
        <w:t>.</w:t>
      </w:r>
    </w:p>
    <w:p w14:paraId="79FA592B" w14:textId="77777777" w:rsidR="003B11CB" w:rsidRDefault="003B11CB" w:rsidP="003B11CB">
      <w:pPr>
        <w:pStyle w:val="ListBullet"/>
        <w:ind w:left="450" w:hanging="162"/>
      </w:pPr>
      <w:r>
        <w:t>Collaborated with cross-functional teams to define, design, and ship new features in alignment with business goals.</w:t>
      </w:r>
    </w:p>
    <w:p w14:paraId="50F1A4E2" w14:textId="77777777" w:rsidR="003B11CB" w:rsidRDefault="003B11CB" w:rsidP="003B11CB">
      <w:pPr>
        <w:pStyle w:val="ListBullet"/>
        <w:ind w:left="450" w:hanging="162"/>
      </w:pPr>
      <w:r>
        <w:t>Conducted code reviews, mentored junior developers, and enforced coding standards to maintain high-quality codebases.</w:t>
      </w:r>
    </w:p>
    <w:p w14:paraId="655DA0A0" w14:textId="6151CF82" w:rsidR="00A7335E" w:rsidRDefault="00B32AF3" w:rsidP="00EC0855">
      <w:pPr>
        <w:pStyle w:val="Heading2"/>
        <w:tabs>
          <w:tab w:val="clear" w:pos="9360"/>
          <w:tab w:val="right" w:pos="10710"/>
        </w:tabs>
      </w:pPr>
      <w:r>
        <w:t>Coalesce</w:t>
      </w:r>
      <w:r w:rsidR="0097155A" w:rsidRPr="0097155A">
        <w:t xml:space="preserve"> </w:t>
      </w:r>
      <w:r w:rsidR="00EC0855">
        <w:t>| Full Stack Developer</w:t>
      </w:r>
      <w:r w:rsidR="00A7335E">
        <w:tab/>
        <w:t>MA</w:t>
      </w:r>
      <w:r w:rsidR="006C083F">
        <w:t>R</w:t>
      </w:r>
      <w:r w:rsidR="00A7335E">
        <w:t xml:space="preserve"> </w:t>
      </w:r>
      <w:r>
        <w:t>2014</w:t>
      </w:r>
      <w:r w:rsidR="00A7335E">
        <w:t xml:space="preserve"> – </w:t>
      </w:r>
      <w:r w:rsidR="006C083F">
        <w:t>SEP</w:t>
      </w:r>
      <w:r w:rsidR="00A7335E">
        <w:t xml:space="preserve"> </w:t>
      </w:r>
      <w:r>
        <w:t>2020</w:t>
      </w:r>
    </w:p>
    <w:p w14:paraId="215DA315" w14:textId="6C72BDC5" w:rsidR="003B11CB" w:rsidRDefault="003B11CB" w:rsidP="00293BED">
      <w:pPr>
        <w:pStyle w:val="ListBullet"/>
        <w:ind w:left="450" w:hanging="162"/>
      </w:pPr>
      <w:r w:rsidRPr="00F70676">
        <w:t xml:space="preserve">Created a live betting platform with </w:t>
      </w:r>
      <w:r w:rsidR="00BD07D7" w:rsidRPr="00BD07D7">
        <w:rPr>
          <w:b/>
          <w:bCs/>
        </w:rPr>
        <w:t>React.js</w:t>
      </w:r>
      <w:r w:rsidR="00BD07D7" w:rsidRPr="00BD07D7">
        <w:t>,</w:t>
      </w:r>
      <w:r w:rsidR="00BD07D7">
        <w:rPr>
          <w:b/>
          <w:bCs/>
        </w:rPr>
        <w:t xml:space="preserve"> Node.js</w:t>
      </w:r>
      <w:r w:rsidRPr="00F70676">
        <w:t xml:space="preserve"> and </w:t>
      </w:r>
      <w:r w:rsidRPr="00BD07D7">
        <w:rPr>
          <w:b/>
          <w:bCs/>
        </w:rPr>
        <w:t>Google Firebase</w:t>
      </w:r>
      <w:r w:rsidR="00293BED" w:rsidRPr="00293BED">
        <w:t>.</w:t>
      </w:r>
    </w:p>
    <w:p w14:paraId="2787127D" w14:textId="10A85CDF" w:rsidR="00293BED" w:rsidRDefault="00293BED" w:rsidP="00293BED">
      <w:pPr>
        <w:pStyle w:val="ListBullet"/>
        <w:ind w:left="450" w:hanging="162"/>
      </w:pPr>
      <w:r w:rsidRPr="00293BED">
        <w:t xml:space="preserve">Designed and implemented an </w:t>
      </w:r>
      <w:r w:rsidRPr="00293BED">
        <w:rPr>
          <w:b/>
          <w:bCs/>
        </w:rPr>
        <w:t>Event-Driven</w:t>
      </w:r>
      <w:r w:rsidRPr="00293BED">
        <w:t xml:space="preserve"> architecture to enable seamless communication and data flow between components, enhancing scalability and responsiveness in the application</w:t>
      </w:r>
      <w:r>
        <w:t>.</w:t>
      </w:r>
    </w:p>
    <w:p w14:paraId="573CF169" w14:textId="7B68427C" w:rsidR="00293BED" w:rsidRDefault="00293BED" w:rsidP="00293BED">
      <w:pPr>
        <w:pStyle w:val="ListBullet"/>
        <w:ind w:left="450" w:hanging="162"/>
      </w:pPr>
      <w:r w:rsidRPr="00293BED">
        <w:t xml:space="preserve">Utilized </w:t>
      </w:r>
      <w:proofErr w:type="spellStart"/>
      <w:r w:rsidRPr="00293BED">
        <w:rPr>
          <w:b/>
          <w:bCs/>
        </w:rPr>
        <w:t>Firestore</w:t>
      </w:r>
      <w:proofErr w:type="spellEnd"/>
      <w:r w:rsidRPr="00293BED">
        <w:t xml:space="preserve"> triggers to automate processes and trigger actions based on database events, enhancing the responsiveness and efficiency of the system</w:t>
      </w:r>
      <w:r>
        <w:t>.</w:t>
      </w:r>
    </w:p>
    <w:p w14:paraId="388E949B" w14:textId="739802CD" w:rsidR="00D84E0B" w:rsidRDefault="00D84E0B" w:rsidP="00293BED">
      <w:pPr>
        <w:pStyle w:val="ListBullet"/>
        <w:ind w:left="450" w:hanging="162"/>
      </w:pPr>
      <w:r>
        <w:t xml:space="preserve">Wrote dozens of </w:t>
      </w:r>
      <w:r w:rsidRPr="00D84E0B">
        <w:rPr>
          <w:b/>
          <w:bCs/>
        </w:rPr>
        <w:t>Cloud Functions</w:t>
      </w:r>
      <w:r>
        <w:t xml:space="preserve"> with </w:t>
      </w:r>
      <w:r w:rsidRPr="00D84E0B">
        <w:rPr>
          <w:b/>
          <w:bCs/>
        </w:rPr>
        <w:t>Node.js</w:t>
      </w:r>
      <w:r>
        <w:t xml:space="preserve"> implementing serverless architecture</w:t>
      </w:r>
    </w:p>
    <w:p w14:paraId="27E256F5" w14:textId="79D025C5" w:rsidR="003A0801" w:rsidRDefault="00BD07D7" w:rsidP="00C77EEB">
      <w:pPr>
        <w:pStyle w:val="ListBullet"/>
        <w:ind w:left="450" w:hanging="162"/>
      </w:pPr>
      <w:r>
        <w:t xml:space="preserve">Used </w:t>
      </w:r>
      <w:r w:rsidRPr="00BD07D7">
        <w:rPr>
          <w:b/>
          <w:bCs/>
        </w:rPr>
        <w:t>TypeScript</w:t>
      </w:r>
      <w:r w:rsidR="00FD2B5A">
        <w:rPr>
          <w:b/>
          <w:bCs/>
        </w:rPr>
        <w:t xml:space="preserve"> </w:t>
      </w:r>
      <w:r w:rsidR="00FD2B5A">
        <w:t>in</w:t>
      </w:r>
      <w:r w:rsidR="004D2849">
        <w:t xml:space="preserve"> frontend development with</w:t>
      </w:r>
      <w:r w:rsidR="00FD2B5A">
        <w:rPr>
          <w:b/>
          <w:bCs/>
        </w:rPr>
        <w:t xml:space="preserve"> React.js</w:t>
      </w:r>
      <w:r>
        <w:t xml:space="preserve"> to leverage static typing and improve code quality and maintainability.</w:t>
      </w:r>
    </w:p>
    <w:p w14:paraId="46E4CEB3" w14:textId="77777777" w:rsidR="00C77EEB" w:rsidRDefault="003A0801" w:rsidP="00C77EEB">
      <w:pPr>
        <w:pStyle w:val="ListBullet"/>
        <w:ind w:left="450" w:hanging="162"/>
      </w:pPr>
      <w:r>
        <w:t xml:space="preserve">Integrated several payment gateways including </w:t>
      </w:r>
      <w:proofErr w:type="spellStart"/>
      <w:r w:rsidRPr="009D286E">
        <w:rPr>
          <w:b/>
          <w:bCs/>
        </w:rPr>
        <w:t>Paypal</w:t>
      </w:r>
      <w:proofErr w:type="spellEnd"/>
      <w:r w:rsidR="009D286E">
        <w:t xml:space="preserve">, </w:t>
      </w:r>
      <w:r w:rsidRPr="009D286E">
        <w:rPr>
          <w:b/>
          <w:bCs/>
        </w:rPr>
        <w:t>Stripe</w:t>
      </w:r>
      <w:r w:rsidR="009D286E">
        <w:t xml:space="preserve">, </w:t>
      </w:r>
      <w:proofErr w:type="spellStart"/>
      <w:r w:rsidR="009D286E" w:rsidRPr="009D286E">
        <w:rPr>
          <w:b/>
          <w:bCs/>
        </w:rPr>
        <w:t>NowPayment</w:t>
      </w:r>
      <w:proofErr w:type="spellEnd"/>
      <w:r w:rsidR="009D286E">
        <w:rPr>
          <w:b/>
          <w:bCs/>
        </w:rPr>
        <w:t xml:space="preserve"> </w:t>
      </w:r>
      <w:r w:rsidR="009D286E" w:rsidRPr="009D286E">
        <w:t>and</w:t>
      </w:r>
      <w:r w:rsidR="009D286E">
        <w:t xml:space="preserve"> </w:t>
      </w:r>
      <w:proofErr w:type="spellStart"/>
      <w:r w:rsidR="009D286E" w:rsidRPr="009D286E">
        <w:rPr>
          <w:b/>
          <w:bCs/>
        </w:rPr>
        <w:t>CoinGate</w:t>
      </w:r>
      <w:proofErr w:type="spellEnd"/>
      <w:r w:rsidR="009D286E">
        <w:rPr>
          <w:b/>
          <w:bCs/>
        </w:rPr>
        <w:t xml:space="preserve"> </w:t>
      </w:r>
      <w:r w:rsidR="009D286E">
        <w:t xml:space="preserve">working with </w:t>
      </w:r>
      <w:r w:rsidR="009D286E" w:rsidRPr="009D286E">
        <w:rPr>
          <w:b/>
          <w:bCs/>
        </w:rPr>
        <w:t>Webhook</w:t>
      </w:r>
      <w:r>
        <w:t>.</w:t>
      </w:r>
    </w:p>
    <w:p w14:paraId="6A29FAB2" w14:textId="718AC3B1" w:rsidR="003A0801" w:rsidRDefault="00C77EEB" w:rsidP="00C77EEB">
      <w:pPr>
        <w:pStyle w:val="ListBullet"/>
        <w:ind w:left="450" w:hanging="162"/>
      </w:pPr>
      <w:r>
        <w:lastRenderedPageBreak/>
        <w:t xml:space="preserve">Participated in building ticket booking applications with </w:t>
      </w:r>
      <w:r w:rsidRPr="00C77EEB">
        <w:rPr>
          <w:b/>
          <w:bCs/>
        </w:rPr>
        <w:t>Vue.js</w:t>
      </w:r>
      <w:r>
        <w:t xml:space="preserve"> and used </w:t>
      </w:r>
      <w:proofErr w:type="spellStart"/>
      <w:r w:rsidRPr="00C77EEB">
        <w:rPr>
          <w:b/>
          <w:bCs/>
        </w:rPr>
        <w:t>Vuex</w:t>
      </w:r>
      <w:proofErr w:type="spellEnd"/>
      <w:r>
        <w:t xml:space="preserve"> for global state management, actively used </w:t>
      </w:r>
      <w:proofErr w:type="spellStart"/>
      <w:r w:rsidRPr="00C77EEB">
        <w:rPr>
          <w:b/>
          <w:bCs/>
        </w:rPr>
        <w:t>Vuetify</w:t>
      </w:r>
      <w:proofErr w:type="spellEnd"/>
      <w:r>
        <w:t xml:space="preserve"> libraries.</w:t>
      </w:r>
    </w:p>
    <w:p w14:paraId="0FC1F76D" w14:textId="5A89061B" w:rsidR="003B11CB" w:rsidRDefault="003B11CB" w:rsidP="003A0801">
      <w:pPr>
        <w:pStyle w:val="ListBullet"/>
        <w:ind w:left="450" w:hanging="162"/>
      </w:pPr>
      <w:r w:rsidRPr="00CA31B2">
        <w:t xml:space="preserve">Actively participated in Agile development processes, including sprint planning, daily stand-ups, and retrospectives. </w:t>
      </w:r>
    </w:p>
    <w:p w14:paraId="0F60FB40" w14:textId="1C5AEDB6" w:rsidR="00A7335E" w:rsidRDefault="00B32AF3" w:rsidP="00EC0855">
      <w:pPr>
        <w:pStyle w:val="Heading2"/>
        <w:tabs>
          <w:tab w:val="clear" w:pos="9360"/>
          <w:tab w:val="right" w:pos="10710"/>
        </w:tabs>
      </w:pPr>
      <w:proofErr w:type="spellStart"/>
      <w:r>
        <w:t>Saritasa</w:t>
      </w:r>
      <w:proofErr w:type="spellEnd"/>
      <w:r w:rsidR="00EC0855">
        <w:t xml:space="preserve"> | Software Developer</w:t>
      </w:r>
      <w:r w:rsidR="00A7335E">
        <w:tab/>
      </w:r>
      <w:r w:rsidR="006C083F">
        <w:t>NOV</w:t>
      </w:r>
      <w:r w:rsidR="00A7335E">
        <w:t xml:space="preserve"> 20</w:t>
      </w:r>
      <w:r w:rsidR="003945B1">
        <w:t>12</w:t>
      </w:r>
      <w:r w:rsidR="00A7335E">
        <w:t xml:space="preserve"> – </w:t>
      </w:r>
      <w:r w:rsidR="006C083F">
        <w:t>FEB</w:t>
      </w:r>
      <w:r w:rsidR="00A7335E">
        <w:t xml:space="preserve"> 201</w:t>
      </w:r>
      <w:r w:rsidR="003945B1">
        <w:t>4</w:t>
      </w:r>
    </w:p>
    <w:p w14:paraId="496D74ED" w14:textId="77777777" w:rsidR="003B11CB" w:rsidRDefault="003B11CB" w:rsidP="003B11CB">
      <w:pPr>
        <w:pStyle w:val="ListBullet"/>
        <w:ind w:left="450" w:hanging="162"/>
      </w:pPr>
      <w:r>
        <w:t xml:space="preserve">Contributed to back-end development with </w:t>
      </w:r>
      <w:r w:rsidRPr="006E036B">
        <w:rPr>
          <w:b/>
          <w:bCs/>
        </w:rPr>
        <w:t>Node.js</w:t>
      </w:r>
      <w:r>
        <w:t xml:space="preserve"> and </w:t>
      </w:r>
      <w:r w:rsidRPr="006E036B">
        <w:rPr>
          <w:b/>
          <w:bCs/>
        </w:rPr>
        <w:t>Express.js</w:t>
      </w:r>
      <w:r>
        <w:t>, creating efficient server-side applications.</w:t>
      </w:r>
    </w:p>
    <w:p w14:paraId="072B750E" w14:textId="77777777" w:rsidR="003B11CB" w:rsidRDefault="003B11CB" w:rsidP="003B11CB">
      <w:pPr>
        <w:pStyle w:val="ListBullet"/>
        <w:ind w:left="450" w:hanging="162"/>
      </w:pPr>
      <w:r>
        <w:t xml:space="preserve">Managed database operations and schema design for </w:t>
      </w:r>
      <w:r w:rsidRPr="006E036B">
        <w:rPr>
          <w:b/>
          <w:bCs/>
        </w:rPr>
        <w:t>SQL</w:t>
      </w:r>
      <w:r>
        <w:t xml:space="preserve"> and </w:t>
      </w:r>
      <w:r w:rsidRPr="006E036B">
        <w:rPr>
          <w:b/>
          <w:bCs/>
        </w:rPr>
        <w:t>NoSQL</w:t>
      </w:r>
      <w:r>
        <w:t xml:space="preserve"> databases.</w:t>
      </w:r>
    </w:p>
    <w:p w14:paraId="29363C1B" w14:textId="77777777" w:rsidR="003B11CB" w:rsidRDefault="003B11CB" w:rsidP="003B11CB">
      <w:pPr>
        <w:pStyle w:val="ListBullet"/>
        <w:ind w:left="450" w:hanging="162"/>
      </w:pPr>
      <w:r>
        <w:t xml:space="preserve">Transformed designs into interactive and dynamic web pages using </w:t>
      </w:r>
      <w:r w:rsidRPr="006E036B">
        <w:rPr>
          <w:b/>
          <w:bCs/>
        </w:rPr>
        <w:t>HTML5</w:t>
      </w:r>
      <w:r>
        <w:t xml:space="preserve">, </w:t>
      </w:r>
      <w:r w:rsidRPr="006E036B">
        <w:rPr>
          <w:b/>
          <w:bCs/>
        </w:rPr>
        <w:t>CSS3</w:t>
      </w:r>
      <w:r>
        <w:t xml:space="preserve">, and </w:t>
      </w:r>
      <w:r w:rsidRPr="006E036B">
        <w:rPr>
          <w:b/>
          <w:bCs/>
        </w:rPr>
        <w:t>JavaScript</w:t>
      </w:r>
      <w:r>
        <w:t>.</w:t>
      </w:r>
    </w:p>
    <w:p w14:paraId="20AC9D1F" w14:textId="77777777" w:rsidR="003B11CB" w:rsidRDefault="003B11CB" w:rsidP="003B11CB">
      <w:pPr>
        <w:pStyle w:val="ListBullet"/>
        <w:ind w:left="450" w:hanging="162"/>
      </w:pPr>
      <w:r>
        <w:t xml:space="preserve">Integrated </w:t>
      </w:r>
      <w:r w:rsidRPr="006E036B">
        <w:rPr>
          <w:b/>
          <w:bCs/>
        </w:rPr>
        <w:t>RESTful API</w:t>
      </w:r>
      <w:r>
        <w:t>s and developed custom solutions to enhance user experience.</w:t>
      </w:r>
    </w:p>
    <w:p w14:paraId="60593729" w14:textId="77777777" w:rsidR="00F41BEE" w:rsidRDefault="00000000" w:rsidP="006E0605">
      <w:pPr>
        <w:pStyle w:val="Heading1"/>
      </w:pPr>
      <w:sdt>
        <w:sdtPr>
          <w:id w:val="1513793667"/>
          <w:placeholder>
            <w:docPart w:val="E0A39F9BDCE84A3B96C1B17FB124D9A1"/>
          </w:placeholder>
          <w:temporary/>
          <w:showingPlcHdr/>
          <w15:appearance w15:val="hidden"/>
        </w:sdtPr>
        <w:sdtContent>
          <w:r w:rsidR="00F41BEE">
            <w:t>Education</w:t>
          </w:r>
        </w:sdtContent>
      </w:sdt>
    </w:p>
    <w:p w14:paraId="59A6092B"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295C5274" wp14:editId="6C407685">
                <wp:extent cx="6734175" cy="9525"/>
                <wp:effectExtent l="0" t="0" r="28575" b="28575"/>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34175" cy="9525"/>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E5B9FC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" strokecolor="black [3213]" strokeweight="1pt">
                <v:stroke joinstyle="miter"/>
                <w10:anchorlock/>
              </v:line>
            </w:pict>
          </mc:Fallback>
        </mc:AlternateContent>
      </w:r>
    </w:p>
    <w:p w14:paraId="233D2359" w14:textId="53C500EF" w:rsidR="00F41BEE" w:rsidRDefault="00B32AF3" w:rsidP="00EC0855">
      <w:pPr>
        <w:pStyle w:val="Heading2"/>
        <w:tabs>
          <w:tab w:val="clear" w:pos="9360"/>
          <w:tab w:val="right" w:pos="10710"/>
        </w:tabs>
      </w:pPr>
      <w:bookmarkStart w:id="1" w:name="_Hlk168416776"/>
      <w:r>
        <w:t>New York</w:t>
      </w:r>
      <w:r w:rsidR="007243FD">
        <w:t xml:space="preserve"> </w:t>
      </w:r>
      <w:r w:rsidR="00CA31B2">
        <w:t>University</w:t>
      </w:r>
      <w:r w:rsidR="00EC0855">
        <w:t>, BS Computer Science</w:t>
      </w:r>
      <w:r w:rsidR="00003455">
        <w:tab/>
      </w:r>
      <w:r w:rsidR="00EC0855">
        <w:t>20</w:t>
      </w:r>
      <w:r w:rsidR="003945B1">
        <w:t>08</w:t>
      </w:r>
      <w:r w:rsidR="00EC0855">
        <w:t xml:space="preserve"> – 2</w:t>
      </w:r>
      <w:r w:rsidR="003945B1">
        <w:t>012</w:t>
      </w:r>
    </w:p>
    <w:p w14:paraId="7B81CE84" w14:textId="3F7EAFB1" w:rsidR="00F41BEE" w:rsidRDefault="00EC0855" w:rsidP="00D52131">
      <w:r>
        <w:t>Major: Computer Science</w:t>
      </w:r>
      <w:r w:rsidR="00F41BEE">
        <w:t xml:space="preserve"> | </w:t>
      </w:r>
      <w:r>
        <w:t>Minor: Mathematics</w:t>
      </w:r>
    </w:p>
    <w:bookmarkEnd w:id="1"/>
    <w:p w14:paraId="3DDC9F34" w14:textId="77777777" w:rsidR="00003455" w:rsidRDefault="00003455" w:rsidP="00003455"/>
    <w:p w14:paraId="53D47477" w14:textId="77777777" w:rsidR="00F41BEE" w:rsidRDefault="00000000" w:rsidP="00D52131">
      <w:pPr>
        <w:pStyle w:val="Heading1"/>
      </w:pPr>
      <w:sdt>
        <w:sdtPr>
          <w:id w:val="592895854"/>
          <w:placeholder>
            <w:docPart w:val="9E3792BEE0D0485095497FA132BB27F9"/>
          </w:placeholder>
          <w:temporary/>
          <w:showingPlcHdr/>
          <w15:appearance w15:val="hidden"/>
        </w:sdtPr>
        <w:sdtContent>
          <w:r w:rsidR="00F41BEE">
            <w:t>Skills &amp; abilities</w:t>
          </w:r>
        </w:sdtContent>
      </w:sdt>
    </w:p>
    <w:p w14:paraId="1884EC9F"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3E196C58" wp14:editId="6DDCF12D">
                <wp:extent cx="6810375" cy="9525"/>
                <wp:effectExtent l="0" t="0" r="28575" b="28575"/>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10375" cy="9525"/>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8700B0A"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6.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" strokecolor="black [3213]" strokeweight="1pt">
                <v:stroke joinstyle="miter"/>
                <w10:anchorlock/>
              </v:line>
            </w:pict>
          </mc:Fallback>
        </mc:AlternateContent>
      </w:r>
    </w:p>
    <w:p w14:paraId="7BCAD846" w14:textId="79D79740" w:rsidR="00266C7D" w:rsidRDefault="00266C7D" w:rsidP="00266C7D">
      <w:pPr>
        <w:pStyle w:val="ListBullet"/>
        <w:ind w:left="450" w:hanging="162"/>
      </w:pPr>
      <w:r>
        <w:t xml:space="preserve">Languages: </w:t>
      </w:r>
      <w:r w:rsidRPr="009E45D2">
        <w:t xml:space="preserve">JavaScript (ES6+), TypeScript, </w:t>
      </w:r>
      <w:r w:rsidR="003A0801">
        <w:t>Node.js</w:t>
      </w:r>
      <w:r w:rsidR="00C64641">
        <w:t>, Golang</w:t>
      </w:r>
    </w:p>
    <w:p w14:paraId="2FD7FC14" w14:textId="47AA7062" w:rsidR="00266C7D" w:rsidRDefault="00266C7D" w:rsidP="00266C7D">
      <w:pPr>
        <w:pStyle w:val="ListBullet"/>
        <w:ind w:left="450" w:hanging="162"/>
      </w:pPr>
      <w:r w:rsidRPr="009E45D2">
        <w:t>Backend: Node.js, Express.js</w:t>
      </w:r>
      <w:r>
        <w:t>, Nest.js</w:t>
      </w:r>
      <w:r w:rsidRPr="009E45D2">
        <w:t>, .NET Core</w:t>
      </w:r>
    </w:p>
    <w:p w14:paraId="0BEE4E7B" w14:textId="3858F48C" w:rsidR="00266C7D" w:rsidRDefault="00266C7D" w:rsidP="00266C7D">
      <w:pPr>
        <w:pStyle w:val="ListBullet"/>
        <w:ind w:left="450" w:hanging="162"/>
      </w:pPr>
      <w:r w:rsidRPr="009E45D2">
        <w:t>Frontend: React</w:t>
      </w:r>
      <w:r w:rsidR="00C64641">
        <w:t>.js/Next.js</w:t>
      </w:r>
      <w:r w:rsidRPr="009E45D2">
        <w:t>, Redux, Vue.js</w:t>
      </w:r>
      <w:r w:rsidR="00C64641">
        <w:t>/Nuxt.js</w:t>
      </w:r>
      <w:r w:rsidRPr="009E45D2">
        <w:t xml:space="preserve">, </w:t>
      </w:r>
      <w:proofErr w:type="spellStart"/>
      <w:r w:rsidRPr="009E45D2">
        <w:t>Vuex</w:t>
      </w:r>
      <w:proofErr w:type="spellEnd"/>
    </w:p>
    <w:p w14:paraId="50457589" w14:textId="1FD263B8" w:rsidR="00266C7D" w:rsidRDefault="00266C7D" w:rsidP="00266C7D">
      <w:pPr>
        <w:pStyle w:val="ListBullet"/>
        <w:ind w:left="450" w:hanging="162"/>
      </w:pPr>
      <w:r>
        <w:t>Databases: PostgreSQL, MongoDB, MySQL</w:t>
      </w:r>
      <w:r w:rsidR="00FF0ADE">
        <w:t>, DynamoDB</w:t>
      </w:r>
    </w:p>
    <w:p w14:paraId="13BAF319" w14:textId="77777777" w:rsidR="00266C7D" w:rsidRDefault="00266C7D" w:rsidP="00266C7D">
      <w:pPr>
        <w:pStyle w:val="ListBullet"/>
        <w:ind w:left="450" w:hanging="162"/>
      </w:pPr>
      <w:r>
        <w:t>Tools: Git, Docker, Kubernetes, Jenkins, Webpack, Babel, NPM, Yarn</w:t>
      </w:r>
    </w:p>
    <w:p w14:paraId="060CAFE5" w14:textId="77777777" w:rsidR="00266C7D" w:rsidRDefault="00266C7D" w:rsidP="00266C7D">
      <w:pPr>
        <w:pStyle w:val="ListBullet"/>
        <w:ind w:left="450" w:hanging="162"/>
      </w:pPr>
      <w:r>
        <w:t>Testing: Jest, Mocha, Chai, Enzyme, JUnit</w:t>
      </w:r>
    </w:p>
    <w:p w14:paraId="2FC4A54E" w14:textId="19C5F4C7" w:rsidR="00266C7D" w:rsidRDefault="00266C7D" w:rsidP="00266C7D">
      <w:pPr>
        <w:pStyle w:val="ListBullet"/>
        <w:ind w:left="450" w:hanging="162"/>
      </w:pPr>
      <w:r>
        <w:t>Cloud: AWS</w:t>
      </w:r>
      <w:r w:rsidR="00FF0ADE">
        <w:t>(Lambda)</w:t>
      </w:r>
      <w:r>
        <w:t>, Azure, Google Cloud Platform</w:t>
      </w:r>
    </w:p>
    <w:p w14:paraId="3BF59834" w14:textId="47C5792E" w:rsidR="00C64641" w:rsidRDefault="00266C7D" w:rsidP="00C64641">
      <w:pPr>
        <w:pStyle w:val="ListBullet"/>
        <w:ind w:left="450" w:hanging="162"/>
      </w:pPr>
      <w:r>
        <w:t>Others: Microservices, CI/CD, TDD, Agile/Scrum, OAuth, JWT</w:t>
      </w:r>
    </w:p>
    <w:p w14:paraId="04862955" w14:textId="6B6A0865" w:rsidR="00C64641" w:rsidRDefault="00C64641" w:rsidP="00C64641">
      <w:pPr>
        <w:pStyle w:val="Heading1"/>
      </w:pPr>
      <w:r>
        <w:t>Projects</w:t>
      </w:r>
    </w:p>
    <w:p w14:paraId="29EC4C71" w14:textId="77777777" w:rsidR="00C64641" w:rsidRPr="00003455" w:rsidRDefault="00C64641" w:rsidP="00C64641">
      <w:pPr>
        <w:spacing w:line="168" w:lineRule="auto"/>
        <w:rPr>
          <w:sz w:val="10"/>
          <w:szCs w:val="12"/>
        </w:rPr>
      </w:pPr>
      <w:r w:rsidRPr="00003455">
        <w:rPr>
          <w:noProof/>
          <w:sz w:val="10"/>
          <w:szCs w:val="12"/>
        </w:rPr>
        <mc:AlternateContent>
          <mc:Choice Requires="wps">
            <w:drawing>
              <wp:inline distT="0" distB="0" distL="0" distR="0" wp14:anchorId="13E8AC93" wp14:editId="60313A53">
                <wp:extent cx="6791325" cy="38100"/>
                <wp:effectExtent l="0" t="0" r="28575" b="19050"/>
                <wp:docPr id="15871736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91325"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AD9F4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4.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" strokecolor="black [3213]" strokeweight="1pt">
                <v:stroke joinstyle="miter"/>
                <w10:anchorlock/>
              </v:line>
            </w:pict>
          </mc:Fallback>
        </mc:AlternateContent>
      </w:r>
    </w:p>
    <w:p w14:paraId="693D451E" w14:textId="35A97A75" w:rsidR="00C64641" w:rsidRDefault="00C64641" w:rsidP="00C64641">
      <w:pPr>
        <w:pStyle w:val="Heading2"/>
        <w:tabs>
          <w:tab w:val="clear" w:pos="9360"/>
          <w:tab w:val="right" w:pos="10710"/>
        </w:tabs>
      </w:pPr>
      <w:r>
        <w:t>J3STER</w:t>
      </w:r>
      <w:r>
        <w:tab/>
      </w:r>
    </w:p>
    <w:p w14:paraId="18C64016" w14:textId="401348A4" w:rsidR="00C64641" w:rsidRDefault="00C64641" w:rsidP="00C64641">
      <w:pPr>
        <w:pStyle w:val="ListBullet"/>
        <w:numPr>
          <w:ilvl w:val="0"/>
          <w:numId w:val="0"/>
        </w:numPr>
        <w:ind w:left="288"/>
      </w:pPr>
      <w:r>
        <w:t>J3ster is an online gambling web application that gives each streamer the ability to be challenged by their viewers. The Google Firebase Functions were used as backend and React.js was used to build front end. Also, Firebase Realtime Database were used.</w:t>
      </w:r>
    </w:p>
    <w:p w14:paraId="08954072" w14:textId="1ED03C64" w:rsidR="00C64641" w:rsidRDefault="00C64641" w:rsidP="00C64641">
      <w:pPr>
        <w:pStyle w:val="Heading2"/>
        <w:tabs>
          <w:tab w:val="clear" w:pos="9360"/>
          <w:tab w:val="right" w:pos="10710"/>
        </w:tabs>
      </w:pPr>
      <w:r>
        <w:t>KIDSLOG</w:t>
      </w:r>
      <w:r>
        <w:tab/>
      </w:r>
    </w:p>
    <w:p w14:paraId="1F5D7D0D" w14:textId="4275D742" w:rsidR="00C64641" w:rsidRDefault="00C64641" w:rsidP="00C64641">
      <w:pPr>
        <w:pStyle w:val="ListBullet"/>
        <w:numPr>
          <w:ilvl w:val="0"/>
          <w:numId w:val="0"/>
        </w:numPr>
        <w:ind w:left="288"/>
      </w:pPr>
      <w:proofErr w:type="spellStart"/>
      <w:r w:rsidRPr="00C64641">
        <w:t>Kidslog</w:t>
      </w:r>
      <w:proofErr w:type="spellEnd"/>
      <w:r w:rsidRPr="00C64641">
        <w:t xml:space="preserve"> is a SaaS web application </w:t>
      </w:r>
      <w:r w:rsidR="00020CA1" w:rsidRPr="00020CA1">
        <w:t>to manage children under 10years old, the app had to offer diverse and complex services with high performance. Real time update was very important requirements.</w:t>
      </w:r>
      <w:r w:rsidR="00020CA1">
        <w:t xml:space="preserve"> It was </w:t>
      </w:r>
      <w:r w:rsidRPr="00C64641">
        <w:t>built with React.js and Nest.js from scratch and integrated various third-party libraries and frameworks. MongoDB and AWS S3 were used. Wrote several AWS Lambda functions to reduce server traffic</w:t>
      </w:r>
      <w:r>
        <w:t>.</w:t>
      </w:r>
    </w:p>
    <w:p w14:paraId="35F9303F" w14:textId="4704D0EF" w:rsidR="00C64641" w:rsidRDefault="00C64641" w:rsidP="00C64641">
      <w:pPr>
        <w:pStyle w:val="Heading2"/>
        <w:tabs>
          <w:tab w:val="clear" w:pos="9360"/>
          <w:tab w:val="right" w:pos="10710"/>
        </w:tabs>
      </w:pPr>
      <w:r>
        <w:t>PYRAMID</w:t>
      </w:r>
      <w:r>
        <w:tab/>
      </w:r>
    </w:p>
    <w:p w14:paraId="33BCAC44" w14:textId="42A1F2F9" w:rsidR="00C64641" w:rsidRDefault="00C64641" w:rsidP="00C64641">
      <w:pPr>
        <w:pStyle w:val="ListBullet"/>
        <w:numPr>
          <w:ilvl w:val="0"/>
          <w:numId w:val="0"/>
        </w:numPr>
        <w:ind w:left="288"/>
      </w:pPr>
      <w:r>
        <w:t xml:space="preserve">Pyramid is an online community based in Singapore, designed for primary and secondary school students to ask, and answer questions on various projects. It functions similarly to Stack Overflow, but also includes additional features for teachers and parents. The front-end was developed using React.js, while the backend was built with Express.js. For storage purposes, MySQL and AWS S3 were utilized. Stripe payment was integrated, and the entire application was </w:t>
      </w:r>
      <w:proofErr w:type="spellStart"/>
      <w:r>
        <w:t>Dockerized</w:t>
      </w:r>
      <w:proofErr w:type="spellEnd"/>
      <w:r>
        <w:t xml:space="preserve"> and deployed on AWS EC2.</w:t>
      </w:r>
    </w:p>
    <w:p w14:paraId="5368E1F0" w14:textId="3A576D31" w:rsidR="00C64641" w:rsidRDefault="00C64641" w:rsidP="00C64641">
      <w:pPr>
        <w:pStyle w:val="Heading2"/>
        <w:tabs>
          <w:tab w:val="clear" w:pos="9360"/>
          <w:tab w:val="right" w:pos="10710"/>
        </w:tabs>
      </w:pPr>
      <w:r>
        <w:t>PORTION</w:t>
      </w:r>
      <w:r>
        <w:tab/>
      </w:r>
    </w:p>
    <w:p w14:paraId="79B08B53" w14:textId="754A817D" w:rsidR="00C64641" w:rsidRDefault="00C64641" w:rsidP="00C64641">
      <w:pPr>
        <w:pStyle w:val="ListBullet"/>
        <w:numPr>
          <w:ilvl w:val="0"/>
          <w:numId w:val="0"/>
        </w:numPr>
        <w:ind w:left="288"/>
      </w:pPr>
      <w:r>
        <w:t>Portion is the premier online marketplace connecting artists and collectors through Blockchain technology to easily sell, invest and own art and collectibles with compete transparency. React.js, Web3.js, ASP.Net, IPFS, PostgreSQL and AWS S3 were used.</w:t>
      </w:r>
    </w:p>
    <w:p w14:paraId="2BF2003E" w14:textId="064C5B4E" w:rsidR="00C64641" w:rsidRDefault="00C64641" w:rsidP="00C64641">
      <w:pPr>
        <w:pStyle w:val="Heading2"/>
        <w:tabs>
          <w:tab w:val="clear" w:pos="9360"/>
          <w:tab w:val="right" w:pos="10710"/>
        </w:tabs>
      </w:pPr>
      <w:r>
        <w:lastRenderedPageBreak/>
        <w:t>BLUETAPE</w:t>
      </w:r>
      <w:r>
        <w:tab/>
      </w:r>
    </w:p>
    <w:p w14:paraId="4CDCE322" w14:textId="2CD1C3AC" w:rsidR="00C64641" w:rsidRDefault="00C64641" w:rsidP="00CE0122">
      <w:pPr>
        <w:pStyle w:val="ListBullet"/>
        <w:numPr>
          <w:ilvl w:val="0"/>
          <w:numId w:val="0"/>
        </w:numPr>
        <w:ind w:left="288"/>
      </w:pPr>
      <w:proofErr w:type="spellStart"/>
      <w:r>
        <w:t>Bluetape</w:t>
      </w:r>
      <w:proofErr w:type="spellEnd"/>
      <w:r>
        <w:t xml:space="preserve"> is a payment and financing platform for the construction industry, offering a “Buy Now, Pay Later” solution for building materials. Participated in building backend application with Golang and ASP.NET</w:t>
      </w:r>
    </w:p>
    <w:sectPr w:rsidR="00C64641" w:rsidSect="00AC207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F9C55" w14:textId="77777777" w:rsidR="00582E8D" w:rsidRDefault="00582E8D">
      <w:pPr>
        <w:spacing w:after="0"/>
      </w:pPr>
      <w:r>
        <w:separator/>
      </w:r>
    </w:p>
  </w:endnote>
  <w:endnote w:type="continuationSeparator" w:id="0">
    <w:p w14:paraId="10E145E0" w14:textId="77777777" w:rsidR="00582E8D" w:rsidRDefault="00582E8D">
      <w:pPr>
        <w:spacing w:after="0"/>
      </w:pPr>
      <w:r>
        <w:continuationSeparator/>
      </w:r>
    </w:p>
  </w:endnote>
  <w:endnote w:type="continuationNotice" w:id="1">
    <w:p w14:paraId="637A2E29" w14:textId="77777777" w:rsidR="00582E8D" w:rsidRDefault="00582E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C8F09"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08D55"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9F41D"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D7416" w14:textId="77777777" w:rsidR="00582E8D" w:rsidRDefault="00582E8D">
      <w:pPr>
        <w:spacing w:after="0"/>
      </w:pPr>
      <w:r>
        <w:separator/>
      </w:r>
    </w:p>
  </w:footnote>
  <w:footnote w:type="continuationSeparator" w:id="0">
    <w:p w14:paraId="234B1989" w14:textId="77777777" w:rsidR="00582E8D" w:rsidRDefault="00582E8D">
      <w:pPr>
        <w:spacing w:after="0"/>
      </w:pPr>
      <w:r>
        <w:continuationSeparator/>
      </w:r>
    </w:p>
  </w:footnote>
  <w:footnote w:type="continuationNotice" w:id="1">
    <w:p w14:paraId="33C0ADC6" w14:textId="77777777" w:rsidR="00582E8D" w:rsidRDefault="00582E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53B0A"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E2C97"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57C9E"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FAAFB7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E"/>
    <w:rsid w:val="00003455"/>
    <w:rsid w:val="00020CA1"/>
    <w:rsid w:val="00021C10"/>
    <w:rsid w:val="00032277"/>
    <w:rsid w:val="00032383"/>
    <w:rsid w:val="00032982"/>
    <w:rsid w:val="00037A3D"/>
    <w:rsid w:val="00037A80"/>
    <w:rsid w:val="0004081D"/>
    <w:rsid w:val="00047720"/>
    <w:rsid w:val="00047C0B"/>
    <w:rsid w:val="000539BD"/>
    <w:rsid w:val="00066E2A"/>
    <w:rsid w:val="00076DB4"/>
    <w:rsid w:val="00087589"/>
    <w:rsid w:val="0009195F"/>
    <w:rsid w:val="000D355D"/>
    <w:rsid w:val="001046AC"/>
    <w:rsid w:val="0011008C"/>
    <w:rsid w:val="00111371"/>
    <w:rsid w:val="001172E5"/>
    <w:rsid w:val="001274B5"/>
    <w:rsid w:val="00140528"/>
    <w:rsid w:val="001433E3"/>
    <w:rsid w:val="001451B1"/>
    <w:rsid w:val="00154A42"/>
    <w:rsid w:val="0016014D"/>
    <w:rsid w:val="001608CC"/>
    <w:rsid w:val="0018191F"/>
    <w:rsid w:val="00181FE7"/>
    <w:rsid w:val="00186230"/>
    <w:rsid w:val="001B67EC"/>
    <w:rsid w:val="001D4B58"/>
    <w:rsid w:val="001F18D4"/>
    <w:rsid w:val="00200572"/>
    <w:rsid w:val="00262033"/>
    <w:rsid w:val="00266C7D"/>
    <w:rsid w:val="00271453"/>
    <w:rsid w:val="00276E4F"/>
    <w:rsid w:val="0028465D"/>
    <w:rsid w:val="00293BED"/>
    <w:rsid w:val="00295104"/>
    <w:rsid w:val="002A3E96"/>
    <w:rsid w:val="002C0DDD"/>
    <w:rsid w:val="002C4AF8"/>
    <w:rsid w:val="002C5268"/>
    <w:rsid w:val="002D59A2"/>
    <w:rsid w:val="002F4D8F"/>
    <w:rsid w:val="00302F19"/>
    <w:rsid w:val="00304507"/>
    <w:rsid w:val="003108DB"/>
    <w:rsid w:val="003273DB"/>
    <w:rsid w:val="00331246"/>
    <w:rsid w:val="003319FB"/>
    <w:rsid w:val="00333DCB"/>
    <w:rsid w:val="003432D5"/>
    <w:rsid w:val="00351D1B"/>
    <w:rsid w:val="00357FD0"/>
    <w:rsid w:val="003630D5"/>
    <w:rsid w:val="00374627"/>
    <w:rsid w:val="00380722"/>
    <w:rsid w:val="003817DA"/>
    <w:rsid w:val="003908C7"/>
    <w:rsid w:val="003945B1"/>
    <w:rsid w:val="00394A6D"/>
    <w:rsid w:val="003A0801"/>
    <w:rsid w:val="003B0071"/>
    <w:rsid w:val="003B11CB"/>
    <w:rsid w:val="003B2143"/>
    <w:rsid w:val="003C14A1"/>
    <w:rsid w:val="003C38F0"/>
    <w:rsid w:val="003F19B9"/>
    <w:rsid w:val="00400FD0"/>
    <w:rsid w:val="0040118E"/>
    <w:rsid w:val="00420DE9"/>
    <w:rsid w:val="00433CD1"/>
    <w:rsid w:val="00445933"/>
    <w:rsid w:val="004476A1"/>
    <w:rsid w:val="004476B0"/>
    <w:rsid w:val="004A4BFA"/>
    <w:rsid w:val="004D2849"/>
    <w:rsid w:val="004D433E"/>
    <w:rsid w:val="004D60D7"/>
    <w:rsid w:val="004E47F6"/>
    <w:rsid w:val="004E6381"/>
    <w:rsid w:val="004F305A"/>
    <w:rsid w:val="004F7524"/>
    <w:rsid w:val="00504FB9"/>
    <w:rsid w:val="00506D5B"/>
    <w:rsid w:val="00507E5A"/>
    <w:rsid w:val="005114E7"/>
    <w:rsid w:val="005338E9"/>
    <w:rsid w:val="00536083"/>
    <w:rsid w:val="00542008"/>
    <w:rsid w:val="005463C0"/>
    <w:rsid w:val="005521E5"/>
    <w:rsid w:val="00580213"/>
    <w:rsid w:val="00582E2D"/>
    <w:rsid w:val="00582E8D"/>
    <w:rsid w:val="005849F6"/>
    <w:rsid w:val="005A1CE4"/>
    <w:rsid w:val="005A29F5"/>
    <w:rsid w:val="005A77FC"/>
    <w:rsid w:val="005A7D8A"/>
    <w:rsid w:val="005C2BF4"/>
    <w:rsid w:val="005D49B2"/>
    <w:rsid w:val="005D5D10"/>
    <w:rsid w:val="005D73BE"/>
    <w:rsid w:val="005E091E"/>
    <w:rsid w:val="005E0DAC"/>
    <w:rsid w:val="005E308F"/>
    <w:rsid w:val="005E5E55"/>
    <w:rsid w:val="005E659B"/>
    <w:rsid w:val="005F04C0"/>
    <w:rsid w:val="00605599"/>
    <w:rsid w:val="00616068"/>
    <w:rsid w:val="00622B68"/>
    <w:rsid w:val="00627B1A"/>
    <w:rsid w:val="00664207"/>
    <w:rsid w:val="006679CF"/>
    <w:rsid w:val="006734FD"/>
    <w:rsid w:val="00692F19"/>
    <w:rsid w:val="006953A2"/>
    <w:rsid w:val="006A3D6F"/>
    <w:rsid w:val="006B4315"/>
    <w:rsid w:val="006B6CBC"/>
    <w:rsid w:val="006C083F"/>
    <w:rsid w:val="006D236F"/>
    <w:rsid w:val="006E036B"/>
    <w:rsid w:val="006E0605"/>
    <w:rsid w:val="006E3455"/>
    <w:rsid w:val="006E401C"/>
    <w:rsid w:val="006F0EAE"/>
    <w:rsid w:val="006F2441"/>
    <w:rsid w:val="00711175"/>
    <w:rsid w:val="00712084"/>
    <w:rsid w:val="007148DA"/>
    <w:rsid w:val="007243FD"/>
    <w:rsid w:val="007571DC"/>
    <w:rsid w:val="00774126"/>
    <w:rsid w:val="0077621B"/>
    <w:rsid w:val="00781236"/>
    <w:rsid w:val="007941C7"/>
    <w:rsid w:val="007963CE"/>
    <w:rsid w:val="007A7186"/>
    <w:rsid w:val="007D00B3"/>
    <w:rsid w:val="007E02E7"/>
    <w:rsid w:val="008048D8"/>
    <w:rsid w:val="00824550"/>
    <w:rsid w:val="008406FF"/>
    <w:rsid w:val="0084136C"/>
    <w:rsid w:val="00855CA3"/>
    <w:rsid w:val="0086325C"/>
    <w:rsid w:val="00871098"/>
    <w:rsid w:val="00873549"/>
    <w:rsid w:val="00886378"/>
    <w:rsid w:val="00886E4A"/>
    <w:rsid w:val="008916B6"/>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6576A"/>
    <w:rsid w:val="0097155A"/>
    <w:rsid w:val="00971892"/>
    <w:rsid w:val="00971951"/>
    <w:rsid w:val="0097323F"/>
    <w:rsid w:val="009757B2"/>
    <w:rsid w:val="009763C8"/>
    <w:rsid w:val="00982EDE"/>
    <w:rsid w:val="009858B8"/>
    <w:rsid w:val="009A16C0"/>
    <w:rsid w:val="009B24B9"/>
    <w:rsid w:val="009C2119"/>
    <w:rsid w:val="009C429D"/>
    <w:rsid w:val="009C7FD6"/>
    <w:rsid w:val="009D04EB"/>
    <w:rsid w:val="009D286E"/>
    <w:rsid w:val="009D41D9"/>
    <w:rsid w:val="009D5B56"/>
    <w:rsid w:val="009E3475"/>
    <w:rsid w:val="009E6806"/>
    <w:rsid w:val="009F269D"/>
    <w:rsid w:val="009F2912"/>
    <w:rsid w:val="009F69F3"/>
    <w:rsid w:val="00A00679"/>
    <w:rsid w:val="00A1305D"/>
    <w:rsid w:val="00A249B7"/>
    <w:rsid w:val="00A36F7A"/>
    <w:rsid w:val="00A46FB7"/>
    <w:rsid w:val="00A624C4"/>
    <w:rsid w:val="00A7066C"/>
    <w:rsid w:val="00A70EFD"/>
    <w:rsid w:val="00A7335E"/>
    <w:rsid w:val="00A76BB6"/>
    <w:rsid w:val="00A8131A"/>
    <w:rsid w:val="00AA2091"/>
    <w:rsid w:val="00AB2C3D"/>
    <w:rsid w:val="00AC207C"/>
    <w:rsid w:val="00AC7077"/>
    <w:rsid w:val="00AF3073"/>
    <w:rsid w:val="00B063E6"/>
    <w:rsid w:val="00B15C87"/>
    <w:rsid w:val="00B203B6"/>
    <w:rsid w:val="00B32AF3"/>
    <w:rsid w:val="00B34C21"/>
    <w:rsid w:val="00B35070"/>
    <w:rsid w:val="00B41FA5"/>
    <w:rsid w:val="00B430AF"/>
    <w:rsid w:val="00B43363"/>
    <w:rsid w:val="00B45622"/>
    <w:rsid w:val="00B5201C"/>
    <w:rsid w:val="00B5257D"/>
    <w:rsid w:val="00B610B1"/>
    <w:rsid w:val="00B769EE"/>
    <w:rsid w:val="00B8342B"/>
    <w:rsid w:val="00B86516"/>
    <w:rsid w:val="00B95A23"/>
    <w:rsid w:val="00BB273E"/>
    <w:rsid w:val="00BD07D7"/>
    <w:rsid w:val="00BD5056"/>
    <w:rsid w:val="00BD735D"/>
    <w:rsid w:val="00BE598E"/>
    <w:rsid w:val="00C03729"/>
    <w:rsid w:val="00C04033"/>
    <w:rsid w:val="00C30F46"/>
    <w:rsid w:val="00C444AC"/>
    <w:rsid w:val="00C57E43"/>
    <w:rsid w:val="00C64641"/>
    <w:rsid w:val="00C6464E"/>
    <w:rsid w:val="00C72B59"/>
    <w:rsid w:val="00C77EEB"/>
    <w:rsid w:val="00C86F4F"/>
    <w:rsid w:val="00C904F1"/>
    <w:rsid w:val="00C9734F"/>
    <w:rsid w:val="00CA31B2"/>
    <w:rsid w:val="00CB4C0C"/>
    <w:rsid w:val="00CC75DB"/>
    <w:rsid w:val="00CD173E"/>
    <w:rsid w:val="00D016ED"/>
    <w:rsid w:val="00D05F48"/>
    <w:rsid w:val="00D241A0"/>
    <w:rsid w:val="00D33143"/>
    <w:rsid w:val="00D37D67"/>
    <w:rsid w:val="00D406CB"/>
    <w:rsid w:val="00D40D60"/>
    <w:rsid w:val="00D4111F"/>
    <w:rsid w:val="00D468C9"/>
    <w:rsid w:val="00D4798C"/>
    <w:rsid w:val="00D47C29"/>
    <w:rsid w:val="00D52131"/>
    <w:rsid w:val="00D56207"/>
    <w:rsid w:val="00D6278D"/>
    <w:rsid w:val="00D7441A"/>
    <w:rsid w:val="00D757F2"/>
    <w:rsid w:val="00D765AF"/>
    <w:rsid w:val="00D84E0B"/>
    <w:rsid w:val="00D95183"/>
    <w:rsid w:val="00DA3E3D"/>
    <w:rsid w:val="00DA5219"/>
    <w:rsid w:val="00DB22DA"/>
    <w:rsid w:val="00DD4208"/>
    <w:rsid w:val="00DF3D23"/>
    <w:rsid w:val="00E01B82"/>
    <w:rsid w:val="00E17FCA"/>
    <w:rsid w:val="00E23538"/>
    <w:rsid w:val="00E321B6"/>
    <w:rsid w:val="00E45F8D"/>
    <w:rsid w:val="00E71047"/>
    <w:rsid w:val="00E726F0"/>
    <w:rsid w:val="00EA2B92"/>
    <w:rsid w:val="00EC0855"/>
    <w:rsid w:val="00EC12CE"/>
    <w:rsid w:val="00ED2D0C"/>
    <w:rsid w:val="00ED598E"/>
    <w:rsid w:val="00ED7FEB"/>
    <w:rsid w:val="00EE25F3"/>
    <w:rsid w:val="00F16F85"/>
    <w:rsid w:val="00F37140"/>
    <w:rsid w:val="00F40303"/>
    <w:rsid w:val="00F41BEE"/>
    <w:rsid w:val="00F60323"/>
    <w:rsid w:val="00F67F22"/>
    <w:rsid w:val="00FD2B5A"/>
    <w:rsid w:val="00FD64B8"/>
    <w:rsid w:val="00FE3042"/>
    <w:rsid w:val="00FF0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605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41"/>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2A3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048973">
      <w:bodyDiv w:val="1"/>
      <w:marLeft w:val="0"/>
      <w:marRight w:val="0"/>
      <w:marTop w:val="0"/>
      <w:marBottom w:val="0"/>
      <w:divBdr>
        <w:top w:val="none" w:sz="0" w:space="0" w:color="auto"/>
        <w:left w:val="none" w:sz="0" w:space="0" w:color="auto"/>
        <w:bottom w:val="none" w:sz="0" w:space="0" w:color="auto"/>
        <w:right w:val="none" w:sz="0" w:space="0" w:color="auto"/>
      </w:divBdr>
      <w:divsChild>
        <w:div w:id="262764804">
          <w:marLeft w:val="0"/>
          <w:marRight w:val="0"/>
          <w:marTop w:val="0"/>
          <w:marBottom w:val="0"/>
          <w:divBdr>
            <w:top w:val="none" w:sz="0" w:space="0" w:color="auto"/>
            <w:left w:val="none" w:sz="0" w:space="0" w:color="auto"/>
            <w:bottom w:val="none" w:sz="0" w:space="0" w:color="auto"/>
            <w:right w:val="none" w:sz="0" w:space="0" w:color="auto"/>
          </w:divBdr>
          <w:divsChild>
            <w:div w:id="16057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167">
      <w:bodyDiv w:val="1"/>
      <w:marLeft w:val="0"/>
      <w:marRight w:val="0"/>
      <w:marTop w:val="0"/>
      <w:marBottom w:val="0"/>
      <w:divBdr>
        <w:top w:val="none" w:sz="0" w:space="0" w:color="auto"/>
        <w:left w:val="none" w:sz="0" w:space="0" w:color="auto"/>
        <w:bottom w:val="none" w:sz="0" w:space="0" w:color="auto"/>
        <w:right w:val="none" w:sz="0" w:space="0" w:color="auto"/>
      </w:divBdr>
    </w:div>
    <w:div w:id="828406301">
      <w:bodyDiv w:val="1"/>
      <w:marLeft w:val="0"/>
      <w:marRight w:val="0"/>
      <w:marTop w:val="0"/>
      <w:marBottom w:val="0"/>
      <w:divBdr>
        <w:top w:val="none" w:sz="0" w:space="0" w:color="auto"/>
        <w:left w:val="none" w:sz="0" w:space="0" w:color="auto"/>
        <w:bottom w:val="none" w:sz="0" w:space="0" w:color="auto"/>
        <w:right w:val="none" w:sz="0" w:space="0" w:color="auto"/>
      </w:divBdr>
    </w:div>
    <w:div w:id="926697321">
      <w:bodyDiv w:val="1"/>
      <w:marLeft w:val="0"/>
      <w:marRight w:val="0"/>
      <w:marTop w:val="0"/>
      <w:marBottom w:val="0"/>
      <w:divBdr>
        <w:top w:val="none" w:sz="0" w:space="0" w:color="auto"/>
        <w:left w:val="none" w:sz="0" w:space="0" w:color="auto"/>
        <w:bottom w:val="none" w:sz="0" w:space="0" w:color="auto"/>
        <w:right w:val="none" w:sz="0" w:space="0" w:color="auto"/>
      </w:divBdr>
    </w:div>
    <w:div w:id="142726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p\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BD4B8641C148BB829542869C411B3C"/>
        <w:category>
          <w:name w:val="General"/>
          <w:gallery w:val="placeholder"/>
        </w:category>
        <w:types>
          <w:type w:val="bbPlcHdr"/>
        </w:types>
        <w:behaviors>
          <w:behavior w:val="content"/>
        </w:behaviors>
        <w:guid w:val="{7A17A6A8-58FD-47DD-984F-E568692A7A08}"/>
      </w:docPartPr>
      <w:docPartBody>
        <w:p w:rsidR="009B39CC" w:rsidRDefault="00000000">
          <w:pPr>
            <w:pStyle w:val="6FBD4B8641C148BB829542869C411B3C"/>
          </w:pPr>
          <w:r>
            <w:t>Objective</w:t>
          </w:r>
        </w:p>
      </w:docPartBody>
    </w:docPart>
    <w:docPart>
      <w:docPartPr>
        <w:name w:val="A634A884780944959F1DB68D2B640EDB"/>
        <w:category>
          <w:name w:val="General"/>
          <w:gallery w:val="placeholder"/>
        </w:category>
        <w:types>
          <w:type w:val="bbPlcHdr"/>
        </w:types>
        <w:behaviors>
          <w:behavior w:val="content"/>
        </w:behaviors>
        <w:guid w:val="{2A151734-5C73-4FCD-82E9-9DBCE7900E50}"/>
      </w:docPartPr>
      <w:docPartBody>
        <w:p w:rsidR="009B39CC" w:rsidRDefault="00000000">
          <w:pPr>
            <w:pStyle w:val="A634A884780944959F1DB68D2B640EDB"/>
          </w:pPr>
          <w:r>
            <w:t>Experience</w:t>
          </w:r>
        </w:p>
      </w:docPartBody>
    </w:docPart>
    <w:docPart>
      <w:docPartPr>
        <w:name w:val="E0A39F9BDCE84A3B96C1B17FB124D9A1"/>
        <w:category>
          <w:name w:val="General"/>
          <w:gallery w:val="placeholder"/>
        </w:category>
        <w:types>
          <w:type w:val="bbPlcHdr"/>
        </w:types>
        <w:behaviors>
          <w:behavior w:val="content"/>
        </w:behaviors>
        <w:guid w:val="{439EF7A6-6A6F-4577-A947-CE3E778FCAA0}"/>
      </w:docPartPr>
      <w:docPartBody>
        <w:p w:rsidR="009B39CC" w:rsidRDefault="00000000">
          <w:pPr>
            <w:pStyle w:val="E0A39F9BDCE84A3B96C1B17FB124D9A1"/>
          </w:pPr>
          <w:r>
            <w:t>Education</w:t>
          </w:r>
        </w:p>
      </w:docPartBody>
    </w:docPart>
    <w:docPart>
      <w:docPartPr>
        <w:name w:val="9E3792BEE0D0485095497FA132BB27F9"/>
        <w:category>
          <w:name w:val="General"/>
          <w:gallery w:val="placeholder"/>
        </w:category>
        <w:types>
          <w:type w:val="bbPlcHdr"/>
        </w:types>
        <w:behaviors>
          <w:behavior w:val="content"/>
        </w:behaviors>
        <w:guid w:val="{36B217D8-A4FF-44DE-8A9A-61E1F06B1542}"/>
      </w:docPartPr>
      <w:docPartBody>
        <w:p w:rsidR="009B39CC" w:rsidRDefault="00000000">
          <w:pPr>
            <w:pStyle w:val="9E3792BEE0D0485095497FA132BB27F9"/>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5B"/>
    <w:rsid w:val="00130C2A"/>
    <w:rsid w:val="0017765C"/>
    <w:rsid w:val="0018635E"/>
    <w:rsid w:val="001C0F1E"/>
    <w:rsid w:val="0028465D"/>
    <w:rsid w:val="00392738"/>
    <w:rsid w:val="00506D5B"/>
    <w:rsid w:val="00592AB7"/>
    <w:rsid w:val="005D73BE"/>
    <w:rsid w:val="00651565"/>
    <w:rsid w:val="006601C2"/>
    <w:rsid w:val="006B5947"/>
    <w:rsid w:val="006E3455"/>
    <w:rsid w:val="007C1F45"/>
    <w:rsid w:val="00823CB7"/>
    <w:rsid w:val="00834E18"/>
    <w:rsid w:val="008C485B"/>
    <w:rsid w:val="009479A6"/>
    <w:rsid w:val="009B39CC"/>
    <w:rsid w:val="00A715D6"/>
    <w:rsid w:val="00A8191C"/>
    <w:rsid w:val="00B45622"/>
    <w:rsid w:val="00B5592C"/>
    <w:rsid w:val="00BE6053"/>
    <w:rsid w:val="00CD173E"/>
    <w:rsid w:val="00D4798C"/>
    <w:rsid w:val="00DA79A2"/>
    <w:rsid w:val="00E8015D"/>
    <w:rsid w:val="00E92736"/>
    <w:rsid w:val="00EF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D4B8641C148BB829542869C411B3C">
    <w:name w:val="6FBD4B8641C148BB829542869C411B3C"/>
  </w:style>
  <w:style w:type="paragraph" w:customStyle="1" w:styleId="A634A884780944959F1DB68D2B640EDB">
    <w:name w:val="A634A884780944959F1DB68D2B640EDB"/>
  </w:style>
  <w:style w:type="paragraph" w:customStyle="1" w:styleId="E0A39F9BDCE84A3B96C1B17FB124D9A1">
    <w:name w:val="E0A39F9BDCE84A3B96C1B17FB124D9A1"/>
  </w:style>
  <w:style w:type="paragraph" w:customStyle="1" w:styleId="9E3792BEE0D0485095497FA132BB27F9">
    <w:name w:val="9E3792BEE0D0485095497FA132BB2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resume.dotx</Template>
  <TotalTime>0</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2024-03-04T11:25:00Z</dcterms:created>
  <dcterms:modified xsi:type="dcterms:W3CDTF">2024-06-04T16:39:00Z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